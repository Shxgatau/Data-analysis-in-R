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33A6" w:rsidRDefault="00D233A6" w:rsidP="00D233A6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0" w:name="_Hlk37080128"/>
      <w:r w:rsidRPr="003841D5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1 (стр. 83)</w:t>
      </w:r>
      <w:r w:rsidRPr="003841D5">
        <w:rPr>
          <w:b/>
          <w:sz w:val="28"/>
          <w:szCs w:val="28"/>
        </w:rPr>
        <w:t xml:space="preserve">: </w:t>
      </w:r>
    </w:p>
    <w:bookmarkEnd w:id="0"/>
    <w:p w:rsidR="00D233A6" w:rsidRDefault="00D233A6" w:rsidP="00D233A6">
      <w:pPr>
        <w:pStyle w:val="af1"/>
      </w:pPr>
      <w:r>
        <w:t>Создайте веб презентацию, включающую три слайда следующего типа:</w:t>
      </w:r>
    </w:p>
    <w:p w:rsidR="00D233A6" w:rsidRDefault="00D233A6" w:rsidP="00D233A6">
      <w:pPr>
        <w:pStyle w:val="af1"/>
      </w:pPr>
      <w:r>
        <w:t xml:space="preserve"> </w:t>
      </w:r>
      <w:r>
        <w:sym w:font="Symbol" w:char="F0B7"/>
      </w:r>
      <w:r>
        <w:t xml:space="preserve"> </w:t>
      </w:r>
      <w:proofErr w:type="spellStart"/>
      <w:r>
        <w:t>Example</w:t>
      </w:r>
      <w:proofErr w:type="spellEnd"/>
      <w:r>
        <w:t xml:space="preserve"> (титульный слайд с названием презентации).</w:t>
      </w:r>
    </w:p>
    <w:p w:rsidR="00D233A6" w:rsidRDefault="00D233A6" w:rsidP="00D233A6">
      <w:pPr>
        <w:pStyle w:val="af1"/>
      </w:pPr>
      <w:r>
        <w:t xml:space="preserve"> </w:t>
      </w:r>
      <w:r>
        <w:sym w:font="Symbol" w:char="F0B7"/>
      </w:r>
      <w:r>
        <w:t xml:space="preserve">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(с примером R кода).</w:t>
      </w:r>
    </w:p>
    <w:p w:rsidR="00D233A6" w:rsidRDefault="00D233A6" w:rsidP="00D233A6">
      <w:pPr>
        <w:pStyle w:val="af1"/>
      </w:pPr>
      <w:r>
        <w:t xml:space="preserve"> </w:t>
      </w:r>
      <w:r>
        <w:sym w:font="Symbol" w:char="F0B7"/>
      </w:r>
      <w:r>
        <w:t xml:space="preserve">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(с примером графика). </w:t>
      </w:r>
    </w:p>
    <w:p w:rsidR="00D233A6" w:rsidRDefault="00D233A6" w:rsidP="00D233A6">
      <w:pPr>
        <w:pStyle w:val="af1"/>
      </w:pPr>
      <w:r>
        <w:t>В качестве R кода возьмите пример из раздела «Фреймы», а в качестве графика пример из раздела «Интерфейс среды разработки».</w:t>
      </w:r>
    </w:p>
    <w:p w:rsidR="00D233A6" w:rsidRDefault="00D233A6" w:rsidP="00D233A6">
      <w:pPr>
        <w:pStyle w:val="afd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651AD">
        <w:rPr>
          <w:b/>
          <w:sz w:val="28"/>
          <w:szCs w:val="28"/>
        </w:rPr>
        <w:t xml:space="preserve">Ход работы: </w:t>
      </w:r>
    </w:p>
    <w:p w:rsidR="00D233A6" w:rsidRDefault="00D233A6" w:rsidP="00D233A6">
      <w:pPr>
        <w:pStyle w:val="af1"/>
        <w:jc w:val="both"/>
      </w:pPr>
      <w:r>
        <w:t xml:space="preserve">Для начала необходимо создать файл презентации, делается это по пути </w:t>
      </w:r>
      <w:r>
        <w:rPr>
          <w:lang w:val="en-US"/>
        </w:rPr>
        <w:t>File</w:t>
      </w:r>
      <w:proofErr w:type="gramStart"/>
      <w:r w:rsidRPr="00D233A6">
        <w:t>-&gt;</w:t>
      </w:r>
      <w:r>
        <w:rPr>
          <w:lang w:val="en-US"/>
        </w:rPr>
        <w:t>new</w:t>
      </w:r>
      <w:proofErr w:type="gramEnd"/>
      <w:r w:rsidRPr="00D233A6">
        <w:t xml:space="preserve"> </w:t>
      </w:r>
      <w:r>
        <w:rPr>
          <w:lang w:val="en-US"/>
        </w:rPr>
        <w:t>File</w:t>
      </w:r>
      <w:r w:rsidRPr="00D233A6">
        <w:t>-&gt;</w:t>
      </w:r>
      <w:r>
        <w:rPr>
          <w:lang w:val="en-US"/>
        </w:rPr>
        <w:t>R</w:t>
      </w:r>
      <w:r w:rsidRPr="00D233A6">
        <w:t xml:space="preserve"> </w:t>
      </w:r>
      <w:r>
        <w:rPr>
          <w:lang w:val="en-US"/>
        </w:rPr>
        <w:t>Presentation</w:t>
      </w:r>
      <w:r w:rsidRPr="00D233A6">
        <w:t xml:space="preserve">. </w:t>
      </w:r>
      <w:r>
        <w:t>Далее в рабочее пространство создается файл с исходным шаблоном для презентации, в нем необходимо удалить второй слайд и копировать код из методички в третий и четвертый слайд, заключив его в специальную конструкцию (</w:t>
      </w:r>
      <w:r w:rsidRPr="00D233A6">
        <w:t>```{r}</w:t>
      </w:r>
      <w:r>
        <w:rPr>
          <w:lang w:val="en-US"/>
        </w:rPr>
        <w:t xml:space="preserve">). </w:t>
      </w:r>
      <w:r>
        <w:t>Рабочее пространство и пример слайда представлены на рисунке 1.</w:t>
      </w:r>
    </w:p>
    <w:p w:rsidR="00D233A6" w:rsidRDefault="00D233A6" w:rsidP="00D233A6">
      <w:pPr>
        <w:pStyle w:val="af8"/>
      </w:pPr>
      <w:r>
        <w:rPr>
          <w:noProof/>
        </w:rPr>
        <w:drawing>
          <wp:inline distT="0" distB="0" distL="0" distR="0" wp14:anchorId="2D488D18" wp14:editId="5B5B29B4">
            <wp:extent cx="5940425" cy="2082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A6" w:rsidRDefault="00D233A6" w:rsidP="00D233A6">
      <w:pPr>
        <w:pStyle w:val="af8"/>
      </w:pPr>
      <w:r>
        <w:t>Рисунок 1 – Пример слайда с графиком</w:t>
      </w:r>
    </w:p>
    <w:p w:rsidR="00D233A6" w:rsidRDefault="00D233A6" w:rsidP="00D233A6">
      <w:pPr>
        <w:pStyle w:val="af1"/>
      </w:pPr>
      <w:r>
        <w:t xml:space="preserve">Код файла </w:t>
      </w:r>
      <w:proofErr w:type="spellStart"/>
      <w:r>
        <w:rPr>
          <w:lang w:val="en-US"/>
        </w:rPr>
        <w:t>FirstPresR</w:t>
      </w:r>
      <w:proofErr w:type="spellEnd"/>
      <w:r w:rsidRPr="00D233A6">
        <w:t>.</w:t>
      </w:r>
      <w:proofErr w:type="spellStart"/>
      <w:r>
        <w:rPr>
          <w:lang w:val="en-US"/>
        </w:rPr>
        <w:t>Rpres</w:t>
      </w:r>
      <w:proofErr w:type="spellEnd"/>
      <w:r>
        <w:t xml:space="preserve"> представлен ниже</w:t>
      </w:r>
      <w:r w:rsidRPr="00DF4465">
        <w:t>.</w:t>
      </w:r>
    </w:p>
    <w:p w:rsidR="00D233A6" w:rsidRDefault="00D233A6" w:rsidP="00D233A6">
      <w:pPr>
        <w:pStyle w:val="af1"/>
      </w:pPr>
    </w:p>
    <w:p w:rsidR="00D233A6" w:rsidRPr="00D233A6" w:rsidRDefault="00D233A6" w:rsidP="00D233A6">
      <w:pPr>
        <w:pStyle w:val="af1"/>
        <w:rPr>
          <w:sz w:val="20"/>
          <w:szCs w:val="20"/>
          <w:lang w:val="en-US"/>
        </w:rPr>
      </w:pPr>
      <w:r w:rsidRPr="00D233A6">
        <w:rPr>
          <w:sz w:val="20"/>
          <w:szCs w:val="20"/>
          <w:lang w:val="en-US"/>
        </w:rPr>
        <w:t xml:space="preserve">My first presentation in </w:t>
      </w:r>
      <w:proofErr w:type="spellStart"/>
      <w:r w:rsidRPr="00D233A6">
        <w:rPr>
          <w:sz w:val="20"/>
          <w:szCs w:val="20"/>
          <w:lang w:val="en-US"/>
        </w:rPr>
        <w:t>RSudio</w:t>
      </w:r>
      <w:proofErr w:type="spellEnd"/>
    </w:p>
    <w:p w:rsidR="00D233A6" w:rsidRPr="00D233A6" w:rsidRDefault="00D233A6" w:rsidP="00D233A6">
      <w:pPr>
        <w:pStyle w:val="af1"/>
        <w:rPr>
          <w:sz w:val="20"/>
          <w:szCs w:val="20"/>
          <w:lang w:val="en-US"/>
        </w:rPr>
      </w:pPr>
      <w:r w:rsidRPr="00D233A6">
        <w:rPr>
          <w:sz w:val="20"/>
          <w:szCs w:val="20"/>
          <w:lang w:val="en-US"/>
        </w:rPr>
        <w:t>========================================================</w:t>
      </w:r>
    </w:p>
    <w:p w:rsidR="00D233A6" w:rsidRPr="00D233A6" w:rsidRDefault="00D233A6" w:rsidP="00D233A6">
      <w:pPr>
        <w:pStyle w:val="af1"/>
        <w:rPr>
          <w:sz w:val="20"/>
          <w:szCs w:val="20"/>
          <w:lang w:val="en-US"/>
        </w:rPr>
      </w:pPr>
      <w:r w:rsidRPr="00D233A6">
        <w:rPr>
          <w:sz w:val="20"/>
          <w:szCs w:val="20"/>
          <w:lang w:val="en-US"/>
        </w:rPr>
        <w:t xml:space="preserve">author: Nikita </w:t>
      </w:r>
    </w:p>
    <w:p w:rsidR="00D233A6" w:rsidRPr="00D233A6" w:rsidRDefault="00D233A6" w:rsidP="00D233A6">
      <w:pPr>
        <w:pStyle w:val="af1"/>
        <w:rPr>
          <w:sz w:val="20"/>
          <w:szCs w:val="20"/>
          <w:lang w:val="en-US"/>
        </w:rPr>
      </w:pPr>
      <w:r w:rsidRPr="00D233A6">
        <w:rPr>
          <w:sz w:val="20"/>
          <w:szCs w:val="20"/>
          <w:lang w:val="en-US"/>
        </w:rPr>
        <w:t xml:space="preserve">date: 22.04.2020 </w:t>
      </w:r>
    </w:p>
    <w:p w:rsidR="00D233A6" w:rsidRPr="00D233A6" w:rsidRDefault="00D233A6" w:rsidP="00D233A6">
      <w:pPr>
        <w:pStyle w:val="af1"/>
        <w:rPr>
          <w:sz w:val="20"/>
          <w:szCs w:val="20"/>
          <w:lang w:val="en-US"/>
        </w:rPr>
      </w:pPr>
      <w:proofErr w:type="spellStart"/>
      <w:r w:rsidRPr="00D233A6">
        <w:rPr>
          <w:sz w:val="20"/>
          <w:szCs w:val="20"/>
          <w:lang w:val="en-US"/>
        </w:rPr>
        <w:t>autosize</w:t>
      </w:r>
      <w:proofErr w:type="spellEnd"/>
      <w:r w:rsidRPr="00D233A6">
        <w:rPr>
          <w:sz w:val="20"/>
          <w:szCs w:val="20"/>
          <w:lang w:val="en-US"/>
        </w:rPr>
        <w:t>: true</w:t>
      </w:r>
    </w:p>
    <w:p w:rsidR="00D233A6" w:rsidRPr="00D233A6" w:rsidRDefault="00D233A6" w:rsidP="00D233A6">
      <w:pPr>
        <w:pStyle w:val="af1"/>
        <w:rPr>
          <w:sz w:val="20"/>
          <w:szCs w:val="20"/>
          <w:lang w:val="en-US"/>
        </w:rPr>
      </w:pPr>
    </w:p>
    <w:p w:rsidR="00D233A6" w:rsidRPr="00D233A6" w:rsidRDefault="00D233A6" w:rsidP="00D233A6">
      <w:pPr>
        <w:pStyle w:val="af1"/>
        <w:rPr>
          <w:sz w:val="20"/>
          <w:szCs w:val="20"/>
          <w:lang w:val="en-US"/>
        </w:rPr>
      </w:pPr>
      <w:r w:rsidRPr="00D233A6">
        <w:rPr>
          <w:sz w:val="20"/>
          <w:szCs w:val="20"/>
          <w:lang w:val="en-US"/>
        </w:rPr>
        <w:t xml:space="preserve">Slide </w:t>
      </w:r>
      <w:proofErr w:type="gramStart"/>
      <w:r w:rsidRPr="00D233A6">
        <w:rPr>
          <w:sz w:val="20"/>
          <w:szCs w:val="20"/>
          <w:lang w:val="en-US"/>
        </w:rPr>
        <w:t>With</w:t>
      </w:r>
      <w:proofErr w:type="gramEnd"/>
      <w:r w:rsidRPr="00D233A6">
        <w:rPr>
          <w:sz w:val="20"/>
          <w:szCs w:val="20"/>
          <w:lang w:val="en-US"/>
        </w:rPr>
        <w:t xml:space="preserve"> Code</w:t>
      </w:r>
    </w:p>
    <w:p w:rsidR="00D233A6" w:rsidRPr="00D233A6" w:rsidRDefault="00D233A6" w:rsidP="00D233A6">
      <w:pPr>
        <w:pStyle w:val="af1"/>
        <w:rPr>
          <w:sz w:val="20"/>
          <w:szCs w:val="20"/>
          <w:lang w:val="en-US"/>
        </w:rPr>
      </w:pPr>
      <w:r w:rsidRPr="00D233A6">
        <w:rPr>
          <w:sz w:val="20"/>
          <w:szCs w:val="20"/>
          <w:lang w:val="en-US"/>
        </w:rPr>
        <w:t>========================================================</w:t>
      </w:r>
    </w:p>
    <w:p w:rsidR="00D233A6" w:rsidRPr="00D233A6" w:rsidRDefault="00D233A6" w:rsidP="00D233A6">
      <w:pPr>
        <w:pStyle w:val="af1"/>
        <w:rPr>
          <w:sz w:val="20"/>
          <w:szCs w:val="20"/>
          <w:lang w:val="en-US"/>
        </w:rPr>
      </w:pPr>
    </w:p>
    <w:p w:rsidR="00D233A6" w:rsidRPr="00D233A6" w:rsidRDefault="00D233A6" w:rsidP="00D233A6">
      <w:pPr>
        <w:pStyle w:val="af1"/>
        <w:rPr>
          <w:sz w:val="20"/>
          <w:szCs w:val="20"/>
          <w:lang w:val="en-US"/>
        </w:rPr>
      </w:pPr>
      <w:r w:rsidRPr="00D233A6">
        <w:rPr>
          <w:sz w:val="20"/>
          <w:szCs w:val="20"/>
          <w:lang w:val="en-US"/>
        </w:rPr>
        <w:t>```{r}</w:t>
      </w:r>
    </w:p>
    <w:p w:rsidR="00D233A6" w:rsidRPr="00D233A6" w:rsidRDefault="00D233A6" w:rsidP="00D233A6">
      <w:pPr>
        <w:pStyle w:val="af1"/>
        <w:rPr>
          <w:sz w:val="20"/>
          <w:szCs w:val="20"/>
          <w:lang w:val="en-US"/>
        </w:rPr>
      </w:pPr>
      <w:proofErr w:type="spellStart"/>
      <w:proofErr w:type="gramStart"/>
      <w:r w:rsidRPr="00D233A6">
        <w:rPr>
          <w:sz w:val="20"/>
          <w:szCs w:val="20"/>
          <w:lang w:val="en-US"/>
        </w:rPr>
        <w:t>mtcars</w:t>
      </w:r>
      <w:proofErr w:type="spellEnd"/>
      <w:r w:rsidRPr="00D233A6">
        <w:rPr>
          <w:sz w:val="20"/>
          <w:szCs w:val="20"/>
          <w:lang w:val="en-US"/>
        </w:rPr>
        <w:t>[</w:t>
      </w:r>
      <w:proofErr w:type="gramEnd"/>
      <w:r w:rsidRPr="00D233A6">
        <w:rPr>
          <w:sz w:val="20"/>
          <w:szCs w:val="20"/>
          <w:lang w:val="en-US"/>
        </w:rPr>
        <w:t>1:3,]</w:t>
      </w:r>
    </w:p>
    <w:p w:rsidR="00D233A6" w:rsidRPr="00D233A6" w:rsidRDefault="00D233A6" w:rsidP="00D233A6">
      <w:pPr>
        <w:pStyle w:val="af1"/>
        <w:rPr>
          <w:sz w:val="20"/>
          <w:szCs w:val="20"/>
          <w:lang w:val="en-US"/>
        </w:rPr>
      </w:pPr>
      <w:r w:rsidRPr="00D233A6">
        <w:rPr>
          <w:sz w:val="20"/>
          <w:szCs w:val="20"/>
          <w:lang w:val="en-US"/>
        </w:rPr>
        <w:t>```</w:t>
      </w:r>
    </w:p>
    <w:p w:rsidR="00D233A6" w:rsidRPr="00D233A6" w:rsidRDefault="00D233A6" w:rsidP="00D233A6">
      <w:pPr>
        <w:pStyle w:val="af1"/>
        <w:rPr>
          <w:sz w:val="20"/>
          <w:szCs w:val="20"/>
          <w:lang w:val="en-US"/>
        </w:rPr>
      </w:pPr>
    </w:p>
    <w:p w:rsidR="00D233A6" w:rsidRPr="00D233A6" w:rsidRDefault="00D233A6" w:rsidP="00D233A6">
      <w:pPr>
        <w:pStyle w:val="af1"/>
        <w:rPr>
          <w:sz w:val="20"/>
          <w:szCs w:val="20"/>
          <w:lang w:val="en-US"/>
        </w:rPr>
      </w:pPr>
      <w:r w:rsidRPr="00D233A6">
        <w:rPr>
          <w:sz w:val="20"/>
          <w:szCs w:val="20"/>
          <w:lang w:val="en-US"/>
        </w:rPr>
        <w:t>Plot with girls born</w:t>
      </w:r>
    </w:p>
    <w:p w:rsidR="00D233A6" w:rsidRPr="00D233A6" w:rsidRDefault="00D233A6" w:rsidP="00D233A6">
      <w:pPr>
        <w:pStyle w:val="af1"/>
        <w:rPr>
          <w:sz w:val="20"/>
          <w:szCs w:val="20"/>
          <w:lang w:val="en-US"/>
        </w:rPr>
      </w:pPr>
      <w:r w:rsidRPr="00D233A6">
        <w:rPr>
          <w:sz w:val="20"/>
          <w:szCs w:val="20"/>
          <w:lang w:val="en-US"/>
        </w:rPr>
        <w:t>========================================================</w:t>
      </w:r>
    </w:p>
    <w:p w:rsidR="00D233A6" w:rsidRPr="00D233A6" w:rsidRDefault="00D233A6" w:rsidP="00D233A6">
      <w:pPr>
        <w:pStyle w:val="af1"/>
        <w:rPr>
          <w:sz w:val="20"/>
          <w:szCs w:val="20"/>
          <w:lang w:val="en-US"/>
        </w:rPr>
      </w:pPr>
    </w:p>
    <w:p w:rsidR="00D233A6" w:rsidRPr="00D233A6" w:rsidRDefault="00D233A6" w:rsidP="00D233A6">
      <w:pPr>
        <w:pStyle w:val="af1"/>
        <w:rPr>
          <w:sz w:val="20"/>
          <w:szCs w:val="20"/>
          <w:lang w:val="en-US"/>
        </w:rPr>
      </w:pPr>
      <w:r w:rsidRPr="00D233A6">
        <w:rPr>
          <w:sz w:val="20"/>
          <w:szCs w:val="20"/>
          <w:lang w:val="en-US"/>
        </w:rPr>
        <w:t>``</w:t>
      </w:r>
      <w:proofErr w:type="gramStart"/>
      <w:r w:rsidRPr="00D233A6">
        <w:rPr>
          <w:sz w:val="20"/>
          <w:szCs w:val="20"/>
          <w:lang w:val="en-US"/>
        </w:rPr>
        <w:t>`{</w:t>
      </w:r>
      <w:proofErr w:type="gramEnd"/>
      <w:r w:rsidRPr="00D233A6">
        <w:rPr>
          <w:sz w:val="20"/>
          <w:szCs w:val="20"/>
          <w:lang w:val="en-US"/>
        </w:rPr>
        <w:t>r, echo=FALSE}</w:t>
      </w:r>
    </w:p>
    <w:p w:rsidR="00D233A6" w:rsidRPr="00D233A6" w:rsidRDefault="00D233A6" w:rsidP="00D233A6">
      <w:pPr>
        <w:pStyle w:val="af1"/>
        <w:rPr>
          <w:sz w:val="20"/>
          <w:szCs w:val="20"/>
          <w:lang w:val="en-US"/>
        </w:rPr>
      </w:pPr>
      <w:r w:rsidRPr="00D233A6">
        <w:rPr>
          <w:sz w:val="20"/>
          <w:szCs w:val="20"/>
          <w:lang w:val="en-US"/>
        </w:rPr>
        <w:t>source("http://www.openintro.org/stat/data/present.R")</w:t>
      </w:r>
    </w:p>
    <w:p w:rsidR="00D233A6" w:rsidRPr="00D233A6" w:rsidRDefault="00D233A6" w:rsidP="00D233A6">
      <w:pPr>
        <w:pStyle w:val="af1"/>
        <w:rPr>
          <w:sz w:val="20"/>
          <w:szCs w:val="20"/>
          <w:lang w:val="en-US"/>
        </w:rPr>
      </w:pPr>
      <w:proofErr w:type="gramStart"/>
      <w:r w:rsidRPr="00D233A6">
        <w:rPr>
          <w:sz w:val="20"/>
          <w:szCs w:val="20"/>
          <w:lang w:val="en-US"/>
        </w:rPr>
        <w:t>plot(</w:t>
      </w:r>
      <w:proofErr w:type="gramEnd"/>
      <w:r w:rsidRPr="00D233A6">
        <w:rPr>
          <w:sz w:val="20"/>
          <w:szCs w:val="20"/>
          <w:lang w:val="en-US"/>
        </w:rPr>
        <w:t xml:space="preserve">x = </w:t>
      </w:r>
      <w:proofErr w:type="spellStart"/>
      <w:r w:rsidRPr="00D233A6">
        <w:rPr>
          <w:sz w:val="20"/>
          <w:szCs w:val="20"/>
          <w:lang w:val="en-US"/>
        </w:rPr>
        <w:t>present$year</w:t>
      </w:r>
      <w:proofErr w:type="spellEnd"/>
      <w:r w:rsidRPr="00D233A6">
        <w:rPr>
          <w:sz w:val="20"/>
          <w:szCs w:val="20"/>
          <w:lang w:val="en-US"/>
        </w:rPr>
        <w:t xml:space="preserve">, y = </w:t>
      </w:r>
      <w:proofErr w:type="spellStart"/>
      <w:r w:rsidRPr="00D233A6">
        <w:rPr>
          <w:sz w:val="20"/>
          <w:szCs w:val="20"/>
          <w:lang w:val="en-US"/>
        </w:rPr>
        <w:t>present$girls</w:t>
      </w:r>
      <w:proofErr w:type="spellEnd"/>
      <w:r w:rsidRPr="00D233A6">
        <w:rPr>
          <w:sz w:val="20"/>
          <w:szCs w:val="20"/>
          <w:lang w:val="en-US"/>
        </w:rPr>
        <w:t>,  type = "l")</w:t>
      </w:r>
    </w:p>
    <w:p w:rsidR="00D233A6" w:rsidRPr="00D233A6" w:rsidRDefault="00D233A6" w:rsidP="00D233A6">
      <w:pPr>
        <w:pStyle w:val="af1"/>
        <w:rPr>
          <w:sz w:val="20"/>
          <w:szCs w:val="20"/>
        </w:rPr>
        <w:sectPr w:rsidR="00D233A6" w:rsidRPr="00D233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233A6">
        <w:rPr>
          <w:sz w:val="20"/>
          <w:szCs w:val="20"/>
        </w:rPr>
        <w:t>```</w:t>
      </w:r>
    </w:p>
    <w:p w:rsidR="002C49BA" w:rsidRDefault="002C49BA"/>
    <w:sectPr w:rsidR="002C4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A3BE1"/>
    <w:multiLevelType w:val="multilevel"/>
    <w:tmpl w:val="590A5BFA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58364C9C"/>
    <w:multiLevelType w:val="multilevel"/>
    <w:tmpl w:val="954633EE"/>
    <w:lvl w:ilvl="0">
      <w:start w:val="1"/>
      <w:numFmt w:val="bullet"/>
      <w:pStyle w:val="a3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591952E8"/>
    <w:multiLevelType w:val="multilevel"/>
    <w:tmpl w:val="682A9DB0"/>
    <w:lvl w:ilvl="0">
      <w:start w:val="1"/>
      <w:numFmt w:val="russianLower"/>
      <w:pStyle w:val="a4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3" w15:restartNumberingAfterBreak="0">
    <w:nsid w:val="7D5D1DC0"/>
    <w:multiLevelType w:val="multilevel"/>
    <w:tmpl w:val="651A0656"/>
    <w:lvl w:ilvl="0">
      <w:start w:val="1"/>
      <w:numFmt w:val="decimal"/>
      <w:pStyle w:val="a5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A6"/>
    <w:rsid w:val="000000D4"/>
    <w:rsid w:val="002B1432"/>
    <w:rsid w:val="002C49BA"/>
    <w:rsid w:val="00981E20"/>
    <w:rsid w:val="00D2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26766"/>
  <w15:chartTrackingRefBased/>
  <w15:docId w15:val="{7E73C3B0-405D-4014-B7D7-327CC749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</w:style>
  <w:style w:type="paragraph" w:styleId="1">
    <w:name w:val="heading 1"/>
    <w:basedOn w:val="a6"/>
    <w:next w:val="a6"/>
    <w:link w:val="10"/>
    <w:uiPriority w:val="9"/>
    <w:rsid w:val="00000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rsid w:val="00000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unhideWhenUsed/>
    <w:rsid w:val="00000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unhideWhenUsed/>
    <w:rsid w:val="00000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6"/>
    <w:next w:val="a6"/>
    <w:link w:val="50"/>
    <w:uiPriority w:val="9"/>
    <w:unhideWhenUsed/>
    <w:rsid w:val="000000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§Боковик"/>
    <w:basedOn w:val="a6"/>
    <w:link w:val="ab"/>
    <w:qFormat/>
    <w:rsid w:val="000000D4"/>
    <w:pPr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b">
    <w:name w:val="§Боковик Знак"/>
    <w:basedOn w:val="a7"/>
    <w:link w:val="aa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§Варианты"/>
    <w:basedOn w:val="a6"/>
    <w:link w:val="ac"/>
    <w:qFormat/>
    <w:rsid w:val="000000D4"/>
    <w:pPr>
      <w:numPr>
        <w:numId w:val="8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§Варианты Знак"/>
    <w:basedOn w:val="a7"/>
    <w:link w:val="a4"/>
    <w:rsid w:val="000000D4"/>
    <w:rPr>
      <w:rFonts w:ascii="Times New Roman" w:hAnsi="Times New Roman" w:cs="Times New Roman"/>
      <w:sz w:val="28"/>
      <w:szCs w:val="28"/>
    </w:rPr>
  </w:style>
  <w:style w:type="paragraph" w:customStyle="1" w:styleId="ad">
    <w:name w:val="§Заголовок"/>
    <w:basedOn w:val="1"/>
    <w:link w:val="ae"/>
    <w:qFormat/>
    <w:rsid w:val="000000D4"/>
    <w:pPr>
      <w:spacing w:before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e">
    <w:name w:val="§Заголовок Знак"/>
    <w:basedOn w:val="10"/>
    <w:link w:val="ad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7"/>
    <w:link w:val="1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f">
    <w:name w:val="§Заголовок таблицы"/>
    <w:basedOn w:val="a6"/>
    <w:link w:val="af0"/>
    <w:qFormat/>
    <w:rsid w:val="000000D4"/>
    <w:pPr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0">
    <w:name w:val="§Заголовок таблицы Знак"/>
    <w:basedOn w:val="a7"/>
    <w:link w:val="af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1">
    <w:name w:val="§Обычный"/>
    <w:basedOn w:val="a6"/>
    <w:link w:val="af2"/>
    <w:qFormat/>
    <w:rsid w:val="000000D4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af2">
    <w:name w:val="§Обычный Знак"/>
    <w:basedOn w:val="a7"/>
    <w:link w:val="af1"/>
    <w:rsid w:val="000000D4"/>
    <w:rPr>
      <w:rFonts w:ascii="Times New Roman" w:hAnsi="Times New Roman" w:cs="Times New Roman"/>
      <w:sz w:val="28"/>
    </w:rPr>
  </w:style>
  <w:style w:type="paragraph" w:customStyle="1" w:styleId="a3">
    <w:name w:val="§Перечисление"/>
    <w:basedOn w:val="a6"/>
    <w:link w:val="af3"/>
    <w:qFormat/>
    <w:rsid w:val="000000D4"/>
    <w:pPr>
      <w:numPr>
        <w:numId w:val="9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§Перечисление Знак"/>
    <w:basedOn w:val="a7"/>
    <w:link w:val="a3"/>
    <w:rsid w:val="000000D4"/>
    <w:rPr>
      <w:rFonts w:ascii="Times New Roman" w:hAnsi="Times New Roman" w:cs="Times New Roman"/>
      <w:sz w:val="28"/>
      <w:szCs w:val="28"/>
    </w:rPr>
  </w:style>
  <w:style w:type="paragraph" w:customStyle="1" w:styleId="a2">
    <w:name w:val="§Подпункт"/>
    <w:basedOn w:val="5"/>
    <w:link w:val="af4"/>
    <w:qFormat/>
    <w:rsid w:val="000000D4"/>
    <w:pPr>
      <w:numPr>
        <w:ilvl w:val="3"/>
        <w:numId w:val="13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§Подпункт Знак"/>
    <w:basedOn w:val="50"/>
    <w:link w:val="a2"/>
    <w:rsid w:val="000000D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50">
    <w:name w:val="Заголовок 5 Знак"/>
    <w:basedOn w:val="a7"/>
    <w:link w:val="5"/>
    <w:uiPriority w:val="9"/>
    <w:rsid w:val="000000D4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0">
    <w:name w:val="§Подраздел"/>
    <w:basedOn w:val="3"/>
    <w:link w:val="af5"/>
    <w:qFormat/>
    <w:rsid w:val="000000D4"/>
    <w:pPr>
      <w:numPr>
        <w:ilvl w:val="1"/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f5">
    <w:name w:val="§Подраздел Знак"/>
    <w:basedOn w:val="30"/>
    <w:link w:val="a0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7"/>
    <w:link w:val="3"/>
    <w:uiPriority w:val="9"/>
    <w:rsid w:val="000000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1">
    <w:name w:val="§Пункт"/>
    <w:basedOn w:val="4"/>
    <w:link w:val="af6"/>
    <w:qFormat/>
    <w:rsid w:val="000000D4"/>
    <w:pPr>
      <w:numPr>
        <w:ilvl w:val="2"/>
        <w:numId w:val="13"/>
      </w:numPr>
      <w:spacing w:before="0" w:line="360" w:lineRule="auto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character" w:customStyle="1" w:styleId="af6">
    <w:name w:val="§Пункт Знак"/>
    <w:basedOn w:val="40"/>
    <w:link w:val="a1"/>
    <w:rsid w:val="000000D4"/>
    <w:rPr>
      <w:rFonts w:ascii="Times New Roman" w:eastAsiaTheme="majorEastAsia" w:hAnsi="Times New Roman" w:cs="Times New Roman"/>
      <w:i w:val="0"/>
      <w:iCs/>
      <w:color w:val="000000" w:themeColor="text1"/>
      <w:sz w:val="28"/>
      <w:szCs w:val="28"/>
    </w:rPr>
  </w:style>
  <w:style w:type="character" w:customStyle="1" w:styleId="40">
    <w:name w:val="Заголовок 4 Знак"/>
    <w:basedOn w:val="a7"/>
    <w:link w:val="4"/>
    <w:uiPriority w:val="9"/>
    <w:rsid w:val="000000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§Раздел"/>
    <w:basedOn w:val="2"/>
    <w:link w:val="af7"/>
    <w:qFormat/>
    <w:rsid w:val="000000D4"/>
    <w:pPr>
      <w:numPr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7">
    <w:name w:val="§Раздел Знак"/>
    <w:basedOn w:val="20"/>
    <w:link w:val="a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7"/>
    <w:link w:val="2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8">
    <w:name w:val="§Рисунок"/>
    <w:basedOn w:val="a6"/>
    <w:link w:val="af9"/>
    <w:qFormat/>
    <w:rsid w:val="000000D4"/>
    <w:pPr>
      <w:spacing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9">
    <w:name w:val="§Рисунок Знак"/>
    <w:basedOn w:val="af2"/>
    <w:link w:val="af8"/>
    <w:rsid w:val="000000D4"/>
    <w:rPr>
      <w:rFonts w:ascii="Times New Roman" w:hAnsi="Times New Roman" w:cs="Times New Roman"/>
      <w:sz w:val="28"/>
      <w:szCs w:val="28"/>
    </w:rPr>
  </w:style>
  <w:style w:type="paragraph" w:customStyle="1" w:styleId="a5">
    <w:name w:val="§Список"/>
    <w:basedOn w:val="a6"/>
    <w:link w:val="afa"/>
    <w:qFormat/>
    <w:rsid w:val="000000D4"/>
    <w:pPr>
      <w:numPr>
        <w:numId w:val="14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§Список Знак"/>
    <w:basedOn w:val="a7"/>
    <w:link w:val="a5"/>
    <w:rsid w:val="000000D4"/>
    <w:rPr>
      <w:rFonts w:ascii="Times New Roman" w:hAnsi="Times New Roman" w:cs="Times New Roman"/>
      <w:sz w:val="28"/>
      <w:szCs w:val="28"/>
    </w:rPr>
  </w:style>
  <w:style w:type="paragraph" w:customStyle="1" w:styleId="afb">
    <w:name w:val="§Таблица"/>
    <w:basedOn w:val="a6"/>
    <w:link w:val="afc"/>
    <w:qFormat/>
    <w:rsid w:val="000000D4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c">
    <w:name w:val="§Таблица Знак"/>
    <w:basedOn w:val="a7"/>
    <w:link w:val="afb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d">
    <w:name w:val="Normal (Web)"/>
    <w:basedOn w:val="a6"/>
    <w:unhideWhenUsed/>
    <w:rsid w:val="00D2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80;&#1082;&#1080;&#1090;&#1072;\Documents\TemplateWord\GOST_7_32-2017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GOST_7_32-2017</Template>
  <TotalTime>15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 Гаипов</cp:lastModifiedBy>
  <cp:revision>2</cp:revision>
  <dcterms:created xsi:type="dcterms:W3CDTF">2020-04-23T10:43:00Z</dcterms:created>
  <dcterms:modified xsi:type="dcterms:W3CDTF">2020-05-11T20:44:00Z</dcterms:modified>
</cp:coreProperties>
</file>